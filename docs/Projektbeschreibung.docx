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80962" w14:textId="6A4950B2" w:rsidR="0031003A" w:rsidRDefault="004633BF" w:rsidP="004633BF">
      <w:pPr>
        <w:pStyle w:val="Title"/>
        <w:rPr>
          <w:rFonts w:eastAsiaTheme="minorEastAsia"/>
          <w:lang w:val="en-CH"/>
        </w:rPr>
      </w:pPr>
      <w:r>
        <w:rPr>
          <w:rFonts w:eastAsiaTheme="minorEastAsia"/>
          <w:lang w:val="en-CH"/>
        </w:rPr>
        <w:t>Projektbeschreibung</w:t>
      </w:r>
    </w:p>
    <w:p w14:paraId="19A999F4" w14:textId="1E7D8162" w:rsidR="004633BF" w:rsidRDefault="004633BF" w:rsidP="004633BF">
      <w:pPr>
        <w:pStyle w:val="Heading1"/>
        <w:rPr>
          <w:lang w:val="en-CH"/>
        </w:rPr>
      </w:pPr>
      <w:r>
        <w:rPr>
          <w:lang w:val="en-CH"/>
        </w:rPr>
        <w:t>Verwendete Tools</w:t>
      </w:r>
    </w:p>
    <w:p w14:paraId="4FD94938" w14:textId="0CFD9225" w:rsidR="004633BF" w:rsidRDefault="004633BF" w:rsidP="004633BF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>MySql</w:t>
      </w:r>
    </w:p>
    <w:p w14:paraId="76DC46D1" w14:textId="5878565A" w:rsidR="004633BF" w:rsidRDefault="004633BF" w:rsidP="004633BF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>Xampp</w:t>
      </w:r>
    </w:p>
    <w:p w14:paraId="1B95AF23" w14:textId="32E0598A" w:rsidR="004633BF" w:rsidRDefault="004633BF" w:rsidP="004633BF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>Php</w:t>
      </w:r>
    </w:p>
    <w:p w14:paraId="64AB79CD" w14:textId="627ABB94" w:rsidR="004633BF" w:rsidRDefault="004633BF" w:rsidP="004633BF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>Html</w:t>
      </w:r>
    </w:p>
    <w:p w14:paraId="197AF6C2" w14:textId="536DFD0D" w:rsidR="004633BF" w:rsidRDefault="004633BF" w:rsidP="004633BF">
      <w:pPr>
        <w:pStyle w:val="Heading1"/>
        <w:rPr>
          <w:lang w:val="en-CH"/>
        </w:rPr>
      </w:pPr>
      <w:r>
        <w:rPr>
          <w:lang w:val="en-CH"/>
        </w:rPr>
        <w:t>Funktion</w:t>
      </w:r>
    </w:p>
    <w:p w14:paraId="3D91BC15" w14:textId="60418052" w:rsidR="004633BF" w:rsidRDefault="004633BF" w:rsidP="004633BF">
      <w:pPr>
        <w:rPr>
          <w:lang w:val="en-CH"/>
        </w:rPr>
      </w:pPr>
      <w:r>
        <w:rPr>
          <w:lang w:val="en-CH"/>
        </w:rPr>
        <w:t>Im Tool kann man Daten für eine Person in einer Firma eingeben. Hat man die Daten eingegeben, kann man diese ändern oder auch löschen.</w:t>
      </w:r>
    </w:p>
    <w:p w14:paraId="4BE4A713" w14:textId="467C39F2" w:rsidR="00A92C9B" w:rsidRDefault="00A92C9B" w:rsidP="00A92C9B">
      <w:pPr>
        <w:pStyle w:val="Heading1"/>
        <w:rPr>
          <w:lang w:val="en-CH"/>
        </w:rPr>
      </w:pPr>
      <w:r>
        <w:rPr>
          <w:lang w:val="en-CH"/>
        </w:rPr>
        <w:t>API</w:t>
      </w:r>
    </w:p>
    <w:p w14:paraId="26C7C4F8" w14:textId="0A0081BC" w:rsidR="00A92C9B" w:rsidRPr="00A92C9B" w:rsidRDefault="00A92C9B" w:rsidP="00A92C9B">
      <w:pPr>
        <w:rPr>
          <w:lang w:val="en-CH"/>
        </w:rPr>
      </w:pPr>
      <w:r>
        <w:rPr>
          <w:lang w:val="en-CH"/>
        </w:rPr>
        <w:t>Mithilfe von Prozeduren werden Daten eingefügt, bearbeitet oder gelöscht.</w:t>
      </w:r>
    </w:p>
    <w:sectPr w:rsidR="00A92C9B" w:rsidRPr="00A92C9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BEA33" w14:textId="77777777" w:rsidR="00EB1157" w:rsidRDefault="00EB1157" w:rsidP="0031003A">
      <w:pPr>
        <w:spacing w:line="240" w:lineRule="auto"/>
      </w:pPr>
      <w:r>
        <w:separator/>
      </w:r>
    </w:p>
  </w:endnote>
  <w:endnote w:type="continuationSeparator" w:id="0">
    <w:p w14:paraId="662B0454" w14:textId="77777777" w:rsidR="00EB1157" w:rsidRDefault="00EB1157" w:rsidP="00310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0730541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8"/>
      </w:rPr>
    </w:sdtEndPr>
    <w:sdtContent>
      <w:p w14:paraId="0B048DCE" w14:textId="77777777" w:rsidR="0031003A" w:rsidRDefault="0031003A">
        <w:pPr>
          <w:pStyle w:val="Footer"/>
          <w:jc w:val="right"/>
        </w:pPr>
      </w:p>
      <w:p w14:paraId="48C0CB89" w14:textId="1401B497" w:rsidR="0031003A" w:rsidRPr="0031003A" w:rsidRDefault="004633BF" w:rsidP="0031003A">
        <w:pPr>
          <w:pStyle w:val="Footer"/>
          <w:rPr>
            <w:rFonts w:asciiTheme="minorHAnsi" w:hAnsiTheme="minorHAnsi" w:cstheme="minorHAnsi"/>
            <w:sz w:val="28"/>
          </w:rPr>
        </w:pPr>
        <w:r>
          <w:rPr>
            <w:rFonts w:asciiTheme="minorHAnsi" w:hAnsiTheme="minorHAnsi" w:cstheme="minorHAnsi"/>
            <w:sz w:val="28"/>
            <w:lang w:val="en-CH"/>
          </w:rPr>
          <w:t xml:space="preserve">Alessio Carcavallo &amp; </w:t>
        </w:r>
        <w:r w:rsidR="0031003A">
          <w:rPr>
            <w:rFonts w:asciiTheme="minorHAnsi" w:hAnsiTheme="minorHAnsi" w:cstheme="minorHAnsi"/>
            <w:sz w:val="28"/>
          </w:rPr>
          <w:t>Baltermia Clopath</w:t>
        </w:r>
        <w:r w:rsidR="0031003A">
          <w:rPr>
            <w:rFonts w:asciiTheme="minorHAnsi" w:hAnsiTheme="minorHAnsi" w:cstheme="minorHAnsi"/>
            <w:sz w:val="28"/>
          </w:rPr>
          <w:tab/>
        </w:r>
        <w:r w:rsidR="0031003A">
          <w:rPr>
            <w:rFonts w:asciiTheme="minorHAnsi" w:hAnsiTheme="minorHAnsi" w:cstheme="minorHAnsi"/>
            <w:sz w:val="28"/>
          </w:rPr>
          <w:tab/>
          <w:t xml:space="preserve">Seite </w:t>
        </w:r>
        <w:r w:rsidR="0031003A" w:rsidRPr="0031003A">
          <w:rPr>
            <w:rFonts w:asciiTheme="minorHAnsi" w:hAnsiTheme="minorHAnsi" w:cstheme="minorHAnsi"/>
            <w:sz w:val="28"/>
          </w:rPr>
          <w:fldChar w:fldCharType="begin"/>
        </w:r>
        <w:r w:rsidR="0031003A" w:rsidRPr="0031003A">
          <w:rPr>
            <w:rFonts w:asciiTheme="minorHAnsi" w:hAnsiTheme="minorHAnsi" w:cstheme="minorHAnsi"/>
            <w:sz w:val="28"/>
          </w:rPr>
          <w:instrText>PAGE   \* MERGEFORMAT</w:instrText>
        </w:r>
        <w:r w:rsidR="0031003A" w:rsidRPr="0031003A">
          <w:rPr>
            <w:rFonts w:asciiTheme="minorHAnsi" w:hAnsiTheme="minorHAnsi" w:cstheme="minorHAnsi"/>
            <w:sz w:val="28"/>
          </w:rPr>
          <w:fldChar w:fldCharType="separate"/>
        </w:r>
        <w:r w:rsidR="0031003A" w:rsidRPr="0031003A">
          <w:rPr>
            <w:rFonts w:asciiTheme="minorHAnsi" w:hAnsiTheme="minorHAnsi" w:cstheme="minorHAnsi"/>
            <w:sz w:val="28"/>
          </w:rPr>
          <w:t>2</w:t>
        </w:r>
        <w:r w:rsidR="0031003A" w:rsidRPr="0031003A">
          <w:rPr>
            <w:rFonts w:asciiTheme="minorHAnsi" w:hAnsiTheme="minorHAnsi" w:cstheme="minorHAnsi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3A31E" w14:textId="77777777" w:rsidR="00EB1157" w:rsidRDefault="00EB1157" w:rsidP="0031003A">
      <w:pPr>
        <w:spacing w:line="240" w:lineRule="auto"/>
      </w:pPr>
      <w:r>
        <w:separator/>
      </w:r>
    </w:p>
  </w:footnote>
  <w:footnote w:type="continuationSeparator" w:id="0">
    <w:p w14:paraId="0AE8324B" w14:textId="77777777" w:rsidR="00EB1157" w:rsidRDefault="00EB1157" w:rsidP="003100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B47FA" w14:textId="682933F5" w:rsidR="0031003A" w:rsidRPr="004633BF" w:rsidRDefault="0031003A" w:rsidP="0031003A">
    <w:pPr>
      <w:pStyle w:val="Header"/>
      <w:jc w:val="right"/>
      <w:rPr>
        <w:rFonts w:asciiTheme="minorHAnsi" w:hAnsiTheme="minorHAnsi" w:cstheme="minorHAnsi"/>
        <w:sz w:val="28"/>
        <w:lang w:val="en-CH"/>
      </w:rPr>
    </w:pPr>
    <w:r w:rsidRPr="0031003A">
      <w:rPr>
        <w:rFonts w:asciiTheme="minorHAnsi" w:hAnsiTheme="minorHAnsi" w:cstheme="minorHAnsi"/>
        <w:noProof/>
        <w:sz w:val="28"/>
      </w:rPr>
      <w:drawing>
        <wp:anchor distT="0" distB="0" distL="114300" distR="114300" simplePos="0" relativeHeight="251658240" behindDoc="1" locked="0" layoutInCell="1" allowOverlap="1" wp14:anchorId="29AD91BD" wp14:editId="02BCD322">
          <wp:simplePos x="0" y="0"/>
          <wp:positionH relativeFrom="column">
            <wp:posOffset>-2980</wp:posOffset>
          </wp:positionH>
          <wp:positionV relativeFrom="paragraph">
            <wp:posOffset>-1172</wp:posOffset>
          </wp:positionV>
          <wp:extent cx="2865362" cy="633046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5362" cy="6330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33BF">
      <w:rPr>
        <w:rFonts w:asciiTheme="minorHAnsi" w:hAnsiTheme="minorHAnsi" w:cstheme="minorBidi"/>
        <w:sz w:val="28"/>
        <w:szCs w:val="28"/>
        <w:lang w:val="en-CH"/>
      </w:rPr>
      <w:t xml:space="preserve">Projektbeschreibung </w:t>
    </w:r>
  </w:p>
  <w:p w14:paraId="6D751B5B" w14:textId="3AE3FE77" w:rsidR="0031003A" w:rsidRPr="004633BF" w:rsidRDefault="0031003A" w:rsidP="0031003A">
    <w:pPr>
      <w:pStyle w:val="Header"/>
      <w:jc w:val="right"/>
      <w:rPr>
        <w:rFonts w:asciiTheme="minorHAnsi" w:hAnsiTheme="minorHAnsi" w:cstheme="minorHAnsi"/>
        <w:sz w:val="28"/>
        <w:lang w:val="en-CH"/>
      </w:rPr>
    </w:pPr>
    <w:r w:rsidRPr="0031003A">
      <w:rPr>
        <w:rFonts w:asciiTheme="minorHAnsi" w:hAnsiTheme="minorHAnsi" w:cstheme="minorHAnsi"/>
        <w:sz w:val="28"/>
      </w:rPr>
      <w:t>Modul</w:t>
    </w:r>
    <w:r w:rsidR="004633BF">
      <w:rPr>
        <w:rFonts w:asciiTheme="minorHAnsi" w:hAnsiTheme="minorHAnsi" w:cstheme="minorHAnsi"/>
        <w:sz w:val="28"/>
        <w:lang w:val="en-CH"/>
      </w:rPr>
      <w:t xml:space="preserve"> 151</w:t>
    </w:r>
  </w:p>
  <w:p w14:paraId="40A77495" w14:textId="5C0B3019" w:rsidR="0031003A" w:rsidRDefault="0031003A" w:rsidP="0031003A">
    <w:pPr>
      <w:pStyle w:val="Header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sz w:val="28"/>
      </w:rPr>
      <w:fldChar w:fldCharType="begin"/>
    </w:r>
    <w:r w:rsidRPr="0031003A">
      <w:rPr>
        <w:rFonts w:asciiTheme="minorHAnsi" w:hAnsiTheme="minorHAnsi" w:cstheme="minorHAnsi"/>
        <w:sz w:val="28"/>
      </w:rPr>
      <w:instrText xml:space="preserve"> TIME \@ "dd.MM.yyyy" </w:instrText>
    </w:r>
    <w:r w:rsidRPr="0031003A">
      <w:rPr>
        <w:rFonts w:asciiTheme="minorHAnsi" w:hAnsiTheme="minorHAnsi" w:cstheme="minorHAnsi"/>
        <w:sz w:val="28"/>
      </w:rPr>
      <w:fldChar w:fldCharType="separate"/>
    </w:r>
    <w:r w:rsidR="000C711D">
      <w:rPr>
        <w:rFonts w:asciiTheme="minorHAnsi" w:hAnsiTheme="minorHAnsi" w:cstheme="minorHAnsi"/>
        <w:noProof/>
        <w:sz w:val="28"/>
      </w:rPr>
      <w:t>20.09.2021</w:t>
    </w:r>
    <w:r w:rsidRPr="0031003A">
      <w:rPr>
        <w:rFonts w:asciiTheme="minorHAnsi" w:hAnsiTheme="minorHAnsi" w:cstheme="minorHAnsi"/>
        <w:sz w:val="28"/>
      </w:rPr>
      <w:fldChar w:fldCharType="end"/>
    </w:r>
  </w:p>
  <w:p w14:paraId="73306226" w14:textId="77777777" w:rsidR="0031003A" w:rsidRPr="0031003A" w:rsidRDefault="0031003A" w:rsidP="0031003A">
    <w:pPr>
      <w:pStyle w:val="Header"/>
      <w:jc w:val="right"/>
      <w:rPr>
        <w:rFonts w:asciiTheme="minorHAnsi" w:hAnsiTheme="minorHAnsi" w:cstheme="minorHAnsi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46346"/>
    <w:multiLevelType w:val="hybridMultilevel"/>
    <w:tmpl w:val="2182F618"/>
    <w:lvl w:ilvl="0" w:tplc="469EB0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BF"/>
    <w:rsid w:val="000C711D"/>
    <w:rsid w:val="001315E8"/>
    <w:rsid w:val="00183C7F"/>
    <w:rsid w:val="002B7084"/>
    <w:rsid w:val="002C21EE"/>
    <w:rsid w:val="0031003A"/>
    <w:rsid w:val="003A4538"/>
    <w:rsid w:val="004633BF"/>
    <w:rsid w:val="004F1D94"/>
    <w:rsid w:val="007179A2"/>
    <w:rsid w:val="007F0219"/>
    <w:rsid w:val="007F6716"/>
    <w:rsid w:val="00821FBB"/>
    <w:rsid w:val="009A0E6D"/>
    <w:rsid w:val="00A51CB9"/>
    <w:rsid w:val="00A92C9B"/>
    <w:rsid w:val="00E9720D"/>
    <w:rsid w:val="00EB1157"/>
    <w:rsid w:val="00F0189E"/>
    <w:rsid w:val="00F671BB"/>
    <w:rsid w:val="00F829E4"/>
    <w:rsid w:val="00FA4644"/>
    <w:rsid w:val="048933F5"/>
    <w:rsid w:val="0DB97874"/>
    <w:rsid w:val="1DEACFBF"/>
    <w:rsid w:val="2A2E9736"/>
    <w:rsid w:val="3B195786"/>
    <w:rsid w:val="4843BB80"/>
    <w:rsid w:val="4B7D58F9"/>
    <w:rsid w:val="4D08A37E"/>
    <w:rsid w:val="4E3455B0"/>
    <w:rsid w:val="56617B9C"/>
    <w:rsid w:val="62651D2A"/>
    <w:rsid w:val="6E3C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1CDA9AC"/>
  <w15:chartTrackingRefBased/>
  <w15:docId w15:val="{2BE016E4-BCD5-424B-8F10-7B0A25FF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Arial" w:hAnsi="Arial" w:cs="Arial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3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0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084"/>
    <w:rPr>
      <w:rFonts w:ascii="Segoe UI" w:hAnsi="Segoe UI" w:cs="Segoe UI"/>
      <w:sz w:val="18"/>
      <w:szCs w:val="18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31003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03A"/>
    <w:rPr>
      <w:rFonts w:ascii="Arial" w:hAnsi="Arial" w:cs="Arial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31003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03A"/>
    <w:rPr>
      <w:rFonts w:ascii="Arial" w:hAnsi="Arial" w:cs="Arial"/>
      <w:lang w:val="de-DE"/>
    </w:rPr>
  </w:style>
  <w:style w:type="paragraph" w:customStyle="1" w:styleId="paragraph">
    <w:name w:val="paragraph"/>
    <w:basedOn w:val="Normal"/>
    <w:rsid w:val="00FA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normaltextrun">
    <w:name w:val="normaltextrun"/>
    <w:basedOn w:val="DefaultParagraphFont"/>
    <w:rsid w:val="00FA4644"/>
  </w:style>
  <w:style w:type="character" w:customStyle="1" w:styleId="eop">
    <w:name w:val="eop"/>
    <w:basedOn w:val="DefaultParagraphFont"/>
    <w:rsid w:val="00FA4644"/>
  </w:style>
  <w:style w:type="character" w:customStyle="1" w:styleId="spellingerror">
    <w:name w:val="spellingerror"/>
    <w:basedOn w:val="DefaultParagraphFont"/>
    <w:rsid w:val="00FA4644"/>
  </w:style>
  <w:style w:type="paragraph" w:styleId="Title">
    <w:name w:val="Title"/>
    <w:basedOn w:val="Normal"/>
    <w:next w:val="Normal"/>
    <w:link w:val="TitleChar"/>
    <w:uiPriority w:val="10"/>
    <w:qFormat/>
    <w:rsid w:val="004633B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3B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4633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463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3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opathba\OneDrive%20-%20TBZ\ePortfolio\TBZ-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1B4F3DD99F1A47BE1DD03CB1521E4A" ma:contentTypeVersion="10" ma:contentTypeDescription="Ein neues Dokument erstellen." ma:contentTypeScope="" ma:versionID="6be933c634e264c486d21b0448a5e113">
  <xsd:schema xmlns:xsd="http://www.w3.org/2001/XMLSchema" xmlns:xs="http://www.w3.org/2001/XMLSchema" xmlns:p="http://schemas.microsoft.com/office/2006/metadata/properties" xmlns:ns3="e89c874b-4c9d-4087-99ab-3f42432656f5" xmlns:ns4="9bf1a295-e891-43fa-8f6d-f0b9c9c6e192" targetNamespace="http://schemas.microsoft.com/office/2006/metadata/properties" ma:root="true" ma:fieldsID="7d27f8cba903675874e01989a6ca18cc" ns3:_="" ns4:_="">
    <xsd:import namespace="e89c874b-4c9d-4087-99ab-3f42432656f5"/>
    <xsd:import namespace="9bf1a295-e891-43fa-8f6d-f0b9c9c6e1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c874b-4c9d-4087-99ab-3f42432656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1a295-e891-43fa-8f6d-f0b9c9c6e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0405AE-F204-4EE9-9433-90B04D57F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9c874b-4c9d-4087-99ab-3f42432656f5"/>
    <ds:schemaRef ds:uri="9bf1a295-e891-43fa-8f6d-f0b9c9c6e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9DB751-DB28-445D-B91B-E5C5D3DB1A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C6A610-C1F5-44E8-89D7-1B1E190810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TBZ-Vorlage.dotx</Template>
  <TotalTime>0</TotalTime>
  <Pages>1</Pages>
  <Words>38</Words>
  <Characters>242</Characters>
  <Application>Microsoft Office Word</Application>
  <DocSecurity>0</DocSecurity>
  <Lines>2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Baltermia Clopath</dc:creator>
  <cp:keywords/>
  <dc:description/>
  <cp:lastModifiedBy>Clopath, Baltermia</cp:lastModifiedBy>
  <cp:revision>4</cp:revision>
  <cp:lastPrinted>2021-09-20T08:25:00Z</cp:lastPrinted>
  <dcterms:created xsi:type="dcterms:W3CDTF">2021-09-20T08:17:00Z</dcterms:created>
  <dcterms:modified xsi:type="dcterms:W3CDTF">2021-09-20T08:25:00Z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0x010100251B4F3DD99F1A47BE1DD03CB1521E4A</vt:lpwstr>
  </property>
</Properties>
</file>